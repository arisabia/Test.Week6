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916DA4D" w:rsidR="00547F36" w:rsidRPr="001E6010" w:rsidRDefault="005F7227">
            <w:pPr>
              <w:pStyle w:val="Informazionisullostudente"/>
            </w:pPr>
            <w:r>
              <w:t>Larisa Bianca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7B43C9A" w:rsidR="00547F36" w:rsidRPr="001E6010" w:rsidRDefault="005F7227">
            <w:pPr>
              <w:pStyle w:val="Informazionisullostudente"/>
            </w:pPr>
            <w:r>
              <w:t>Antonica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49B2F66" w:rsidR="00547F36" w:rsidRPr="001E6010" w:rsidRDefault="005F7227">
            <w:pPr>
              <w:pStyle w:val="Informazionisullostudente"/>
            </w:pPr>
            <w:r>
              <w:t>25/06/2021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0076452F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>l modello dati in Entity Framework?</w:t>
      </w:r>
    </w:p>
    <w:p w14:paraId="5448C98E" w14:textId="0769303F" w:rsidR="005F7227" w:rsidRDefault="005F7227" w:rsidP="005F7227">
      <w:pPr>
        <w:pStyle w:val="ListParagraph"/>
        <w:ind w:left="1080"/>
      </w:pPr>
    </w:p>
    <w:p w14:paraId="696C8FCA" w14:textId="077DB875" w:rsidR="005F7227" w:rsidRDefault="005F7227" w:rsidP="005F7227">
      <w:pPr>
        <w:pStyle w:val="ListParagraph"/>
        <w:ind w:left="1080"/>
      </w:pPr>
      <w:r w:rsidRPr="005F7227">
        <w:t>Entity Framework è un insieme di tecnologie in ADO.NET che supportano lo sviluppo di applicazioni software orientate ai dati. </w:t>
      </w:r>
    </w:p>
    <w:p w14:paraId="7D1A1FE4" w14:textId="1315C6C5" w:rsidR="00441717" w:rsidRDefault="00441717" w:rsidP="005F7227">
      <w:pPr>
        <w:pStyle w:val="ListParagraph"/>
        <w:ind w:left="1080"/>
      </w:pPr>
      <w:r w:rsidRPr="00441717">
        <w:t>Il Entity Framework dà vita ai modelli consentendo di eseguire query su entità e relazioni nel modello di dominio (denominato modello concettuale nell'Entity Framework), basandosi sulla Entity Framework per tradurre tali operazioni in comandi specifici dell'origine dati.</w:t>
      </w:r>
    </w:p>
    <w:p w14:paraId="4577246B" w14:textId="4E90520C" w:rsidR="00441717" w:rsidRDefault="00781E48" w:rsidP="005F7227">
      <w:pPr>
        <w:pStyle w:val="ListParagraph"/>
        <w:ind w:left="1080"/>
      </w:pPr>
      <w:r>
        <w:t>Entity Framework ha diversi approcci:</w:t>
      </w:r>
    </w:p>
    <w:p w14:paraId="11A863C3" w14:textId="78EE4AD8" w:rsidR="00781E48" w:rsidRDefault="00781E48" w:rsidP="005F7227">
      <w:pPr>
        <w:pStyle w:val="ListParagraph"/>
        <w:ind w:left="1080"/>
      </w:pPr>
      <w:r>
        <w:t>Database First, quando il modello viene impostato da un Data Base esistente. In questo caso se il DB viene modificato posso quasi sempre aggiornare il modello.</w:t>
      </w:r>
    </w:p>
    <w:p w14:paraId="68BA28EB" w14:textId="00572879" w:rsidR="00781E48" w:rsidRDefault="00781E48" w:rsidP="005F7227">
      <w:pPr>
        <w:pStyle w:val="ListParagraph"/>
        <w:ind w:left="1080"/>
      </w:pPr>
      <w:r>
        <w:t xml:space="preserve">Con Model First, il modello del database viene creato dal designer di Visual Studio </w:t>
      </w:r>
      <w:proofErr w:type="gramStart"/>
      <w:r>
        <w:t>e  la</w:t>
      </w:r>
      <w:proofErr w:type="gramEnd"/>
      <w:r>
        <w:t xml:space="preserve"> sua implementazione fisica è basata sul modello generato. Il questo caso il riutilizzo de codice e la separazione tra contesto ed entità non si favorisce. Perché il modello definisce il database, le eventuali modifiche verranno perse.</w:t>
      </w:r>
    </w:p>
    <w:p w14:paraId="6DBEBB76" w14:textId="2AB860F5" w:rsidR="00781E48" w:rsidRDefault="00781E48" w:rsidP="005F7227">
      <w:pPr>
        <w:pStyle w:val="ListParagraph"/>
        <w:ind w:left="1080"/>
      </w:pPr>
      <w:r>
        <w:t>E in fine con Code First, il modello viene creato dal nostro codice e l’implementazione fisica è basata sul nostro codice.</w:t>
      </w:r>
    </w:p>
    <w:p w14:paraId="7E6C56EA" w14:textId="43B07C4D" w:rsidR="00781E48" w:rsidRPr="005F7227" w:rsidRDefault="00781E48" w:rsidP="005F7227">
      <w:pPr>
        <w:pStyle w:val="ListParagraph"/>
        <w:ind w:left="1080"/>
      </w:pPr>
      <w:r>
        <w:t>L’approccio preferito e Code First perché ha il focus sul doma</w:t>
      </w:r>
      <w:r w:rsidR="006E4539">
        <w:t xml:space="preserve">in </w:t>
      </w:r>
      <w:proofErr w:type="gramStart"/>
      <w:r w:rsidR="006E4539">
        <w:t>design  e</w:t>
      </w:r>
      <w:proofErr w:type="gramEnd"/>
      <w:r w:rsidR="006E4539">
        <w:t xml:space="preserve"> perché  C# potrebbe risultare più familiare delle query di SQL. Il database può essere messo facilmente sotto source control, evitando </w:t>
      </w:r>
      <w:proofErr w:type="gramStart"/>
      <w:r w:rsidR="006E4539">
        <w:t>il</w:t>
      </w:r>
      <w:proofErr w:type="gramEnd"/>
      <w:r w:rsidR="006E4539">
        <w:t xml:space="preserve"> script di SQL e la mola di codice auto generato da EDMX.</w:t>
      </w:r>
    </w:p>
    <w:p w14:paraId="01397791" w14:textId="77777777" w:rsidR="005F7227" w:rsidRDefault="005F7227" w:rsidP="005F7227">
      <w:pPr>
        <w:pStyle w:val="ListParagraph"/>
        <w:ind w:left="1080"/>
      </w:pPr>
    </w:p>
    <w:p w14:paraId="66F07C29" w14:textId="14ACAD0D" w:rsidR="000421E0" w:rsidRDefault="00387CFF" w:rsidP="00387CFF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>utilizzando le data annotation e fluent api.</w:t>
      </w:r>
    </w:p>
    <w:p w14:paraId="3F77881E" w14:textId="67ADB54F" w:rsidR="005F7227" w:rsidRDefault="005F7227" w:rsidP="005F7227">
      <w:pPr>
        <w:pStyle w:val="ListParagraph"/>
        <w:ind w:left="1080"/>
      </w:pPr>
    </w:p>
    <w:p w14:paraId="0E118818" w14:textId="7F6A8CEB" w:rsidR="005F7227" w:rsidRDefault="006E4539" w:rsidP="005F7227">
      <w:pPr>
        <w:pStyle w:val="ListParagraph"/>
        <w:ind w:left="1080"/>
      </w:pPr>
      <w:r>
        <w:t>Data Annotations:</w:t>
      </w:r>
    </w:p>
    <w:p w14:paraId="35AD0F01" w14:textId="36573AAB" w:rsidR="00254436" w:rsidRDefault="00254436" w:rsidP="005F7227">
      <w:pPr>
        <w:pStyle w:val="ListParagraph"/>
        <w:ind w:left="1080"/>
      </w:pPr>
      <w:r>
        <w:t xml:space="preserve">LE Data </w:t>
      </w:r>
      <w:r w:rsidR="00F36ADB">
        <w:t>annotazioni</w:t>
      </w:r>
      <w:r>
        <w:t xml:space="preserve"> sono attributi che servono a specificare il </w:t>
      </w:r>
      <w:r w:rsidR="00F36ADB">
        <w:t>comportamento</w:t>
      </w:r>
      <w:r>
        <w:t xml:space="preserve"> per fare l’override </w:t>
      </w:r>
      <w:proofErr w:type="gramStart"/>
      <w:r>
        <w:t xml:space="preserve">della </w:t>
      </w:r>
      <w:r w:rsidR="00F36ADB">
        <w:t>convenzioni</w:t>
      </w:r>
      <w:proofErr w:type="gramEnd"/>
      <w:r>
        <w:t xml:space="preserve"> di code</w:t>
      </w:r>
      <w:r w:rsidR="00F36ADB">
        <w:t>-first.</w:t>
      </w:r>
    </w:p>
    <w:p w14:paraId="12BB68ED" w14:textId="4B25681D" w:rsidR="00254436" w:rsidRDefault="00254436" w:rsidP="005F7227">
      <w:pPr>
        <w:pStyle w:val="ListParagraph"/>
        <w:ind w:left="1080"/>
      </w:pPr>
      <w:r>
        <w:t>PK:</w:t>
      </w:r>
    </w:p>
    <w:p w14:paraId="7517F6B3" w14:textId="15A58F72" w:rsidR="00254436" w:rsidRDefault="00254436" w:rsidP="005F7227">
      <w:pPr>
        <w:pStyle w:val="ListParagraph"/>
        <w:ind w:left="1080"/>
      </w:pPr>
      <w:r>
        <w:t>Override della convenzione sulla PrimaryKey, viene applicato alle proprietà di una classe.</w:t>
      </w:r>
    </w:p>
    <w:p w14:paraId="7B9BE7CB" w14:textId="77777777" w:rsidR="006E4539" w:rsidRPr="00254436" w:rsidRDefault="006E4539" w:rsidP="006E4539">
      <w:pPr>
        <w:autoSpaceDE w:val="0"/>
        <w:autoSpaceDN w:val="0"/>
        <w:adjustRightInd w:val="0"/>
        <w:spacing w:line="240" w:lineRule="auto"/>
        <w:ind w:left="360" w:firstLine="360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254436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[Key]</w:t>
      </w:r>
    </w:p>
    <w:p w14:paraId="5142C4DE" w14:textId="77777777" w:rsidR="006E4539" w:rsidRDefault="006E4539" w:rsidP="006E4539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254436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MaxLength(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20), MinLength(10)]</w:t>
      </w:r>
    </w:p>
    <w:p w14:paraId="323D2E19" w14:textId="4B7275DB" w:rsidR="006E4539" w:rsidRDefault="006E4539" w:rsidP="006E4539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6E4539">
        <w:rPr>
          <w:rFonts w:ascii="Consolas" w:eastAsia="SimSun" w:hAnsi="Consolas" w:cs="Consolas"/>
          <w:color w:val="0000FF"/>
          <w:sz w:val="19"/>
          <w:szCs w:val="19"/>
          <w:lang w:val="en-US"/>
        </w:rPr>
        <w:t>public</w:t>
      </w:r>
      <w:r w:rsidRPr="006E453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String URL </w:t>
      </w:r>
      <w:proofErr w:type="gramStart"/>
      <w:r w:rsidRPr="006E453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  <w:r w:rsidRPr="006E4539">
        <w:rPr>
          <w:rFonts w:ascii="Consolas" w:eastAsia="SimSun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E4539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r w:rsidRPr="006E4539">
        <w:rPr>
          <w:rFonts w:ascii="Consolas" w:eastAsia="SimSun" w:hAnsi="Consolas" w:cs="Consolas"/>
          <w:color w:val="0000FF"/>
          <w:sz w:val="19"/>
          <w:szCs w:val="19"/>
          <w:lang w:val="en-US"/>
        </w:rPr>
        <w:t>set</w:t>
      </w:r>
      <w:r w:rsidRPr="006E4539">
        <w:rPr>
          <w:rFonts w:ascii="Consolas" w:eastAsia="SimSun" w:hAnsi="Consolas" w:cs="Consolas"/>
          <w:color w:val="000000"/>
          <w:sz w:val="19"/>
          <w:szCs w:val="19"/>
          <w:lang w:val="en-US"/>
        </w:rPr>
        <w:t>; }</w:t>
      </w:r>
    </w:p>
    <w:p w14:paraId="01203432" w14:textId="77777777" w:rsidR="00F36ADB" w:rsidRDefault="00F36ADB" w:rsidP="006E4539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612C6FE" w14:textId="3968B978" w:rsidR="006E4539" w:rsidRDefault="006E4539" w:rsidP="006E4539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19FF71B" w14:textId="4B7F0947" w:rsidR="006E4539" w:rsidRDefault="006E4539" w:rsidP="006E4539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>FK:</w:t>
      </w:r>
    </w:p>
    <w:p w14:paraId="6393BB97" w14:textId="4573036E" w:rsidR="00F36ADB" w:rsidRDefault="00F36ADB" w:rsidP="006E4539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it-IT"/>
        </w:rPr>
      </w:pPr>
      <w:r w:rsidRPr="00F36ADB">
        <w:rPr>
          <w:rFonts w:ascii="Consolas" w:eastAsia="SimSun" w:hAnsi="Consolas" w:cs="Consolas"/>
          <w:color w:val="000000"/>
          <w:sz w:val="19"/>
          <w:szCs w:val="19"/>
          <w:lang w:val="it-IT"/>
        </w:rPr>
        <w:t>Rappresenta l’override della convenzione s</w:t>
      </w:r>
      <w:r>
        <w:rPr>
          <w:rFonts w:ascii="Consolas" w:eastAsia="SimSun" w:hAnsi="Consolas" w:cs="Consolas"/>
          <w:color w:val="000000"/>
          <w:sz w:val="19"/>
          <w:szCs w:val="19"/>
          <w:lang w:val="it-IT"/>
        </w:rPr>
        <w:t>ulla chiave esterna e viene applicato solo alle proprietà di una classe.</w:t>
      </w:r>
    </w:p>
    <w:p w14:paraId="6857721F" w14:textId="77777777" w:rsidR="00F36ADB" w:rsidRPr="00F36ADB" w:rsidRDefault="00F36ADB" w:rsidP="006E4539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it-IT"/>
        </w:rPr>
      </w:pPr>
    </w:p>
    <w:p w14:paraId="4D1DFFF0" w14:textId="25861053" w:rsidR="006E4539" w:rsidRDefault="00254436" w:rsidP="00254436">
      <w:pPr>
        <w:autoSpaceDE w:val="0"/>
        <w:autoSpaceDN w:val="0"/>
        <w:adjustRightInd w:val="0"/>
        <w:spacing w:line="240" w:lineRule="auto"/>
        <w:ind w:left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F36ADB"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 xml:space="preserve">  </w:t>
      </w:r>
      <w:r w:rsidR="006E4539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="006E4539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String CFPerson </w:t>
      </w:r>
      <w:proofErr w:type="gramStart"/>
      <w:r w:rsidR="006E4539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 w:rsidR="006E4539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="006E4539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="006E4539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="006E4539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  <w:r w:rsidR="006E4539"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//FK</w:t>
      </w:r>
    </w:p>
    <w:p w14:paraId="12F08B1C" w14:textId="77777777" w:rsidR="006E4539" w:rsidRDefault="006E4539" w:rsidP="006E4539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1B3937B2" w14:textId="15D7D6AD" w:rsidR="006E4539" w:rsidRPr="00254436" w:rsidRDefault="006E4539" w:rsidP="006E4539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4436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[ForeignKey(</w:t>
      </w:r>
      <w:proofErr w:type="gramStart"/>
      <w:r w:rsidRPr="00254436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nameof(</w:t>
      </w:r>
      <w:proofErr w:type="gramEnd"/>
      <w:r w:rsidRPr="00254436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CFPerson))]</w:t>
      </w:r>
    </w:p>
    <w:p w14:paraId="7A33D0F4" w14:textId="14FBFCBF" w:rsidR="006E4539" w:rsidRPr="006E4539" w:rsidRDefault="006E4539" w:rsidP="00254436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254436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Person Person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54F1CEFA" w14:textId="5B9E2443" w:rsidR="006E4539" w:rsidRPr="006E4539" w:rsidRDefault="006E4539" w:rsidP="005F7227">
      <w:pPr>
        <w:pStyle w:val="ListParagraph"/>
        <w:ind w:left="1080"/>
        <w:rPr>
          <w:lang w:val="en-US"/>
        </w:rPr>
      </w:pPr>
    </w:p>
    <w:p w14:paraId="5CE1F734" w14:textId="63D57010" w:rsidR="006E4539" w:rsidRPr="006E4539" w:rsidRDefault="006E4539" w:rsidP="005F7227">
      <w:pPr>
        <w:pStyle w:val="ListParagraph"/>
        <w:ind w:left="1080"/>
        <w:rPr>
          <w:lang w:val="en-US"/>
        </w:rPr>
      </w:pPr>
    </w:p>
    <w:p w14:paraId="0E38FE6A" w14:textId="7DC1F3F6" w:rsidR="006E4539" w:rsidRDefault="006E4539" w:rsidP="005F7227">
      <w:pPr>
        <w:pStyle w:val="ListParagraph"/>
        <w:ind w:left="1080"/>
      </w:pPr>
      <w:r>
        <w:t>Fluent Api:</w:t>
      </w:r>
    </w:p>
    <w:p w14:paraId="14B9295E" w14:textId="1D44CA54" w:rsidR="00F36ADB" w:rsidRDefault="00F36ADB" w:rsidP="005F7227">
      <w:pPr>
        <w:pStyle w:val="ListParagraph"/>
        <w:ind w:left="1080"/>
      </w:pPr>
      <w:r w:rsidRPr="00F36ADB">
        <w:t xml:space="preserve">Sono una alternativa complete </w:t>
      </w:r>
      <w:r>
        <w:t>alla Data Annotations.</w:t>
      </w:r>
    </w:p>
    <w:p w14:paraId="7312AA1E" w14:textId="2A168A01" w:rsidR="00F36ADB" w:rsidRPr="00F36ADB" w:rsidRDefault="00F36ADB" w:rsidP="005F7227">
      <w:pPr>
        <w:pStyle w:val="ListParagraph"/>
        <w:ind w:left="1080"/>
      </w:pPr>
      <w:r>
        <w:t>Viengono definiti dentro l’override di OnModelCreating.</w:t>
      </w:r>
    </w:p>
    <w:p w14:paraId="550A9CA8" w14:textId="585E9188" w:rsidR="00254436" w:rsidRPr="00F36ADB" w:rsidRDefault="00254436" w:rsidP="005F7227">
      <w:pPr>
        <w:pStyle w:val="ListParagraph"/>
        <w:ind w:left="1080"/>
      </w:pPr>
      <w:r w:rsidRPr="00F36ADB">
        <w:t>PK:</w:t>
      </w:r>
    </w:p>
    <w:p w14:paraId="3F01EADE" w14:textId="6B74ACD5" w:rsidR="00254436" w:rsidRDefault="00254436" w:rsidP="005F7227">
      <w:pPr>
        <w:pStyle w:val="ListParagraph"/>
        <w:ind w:left="1080"/>
        <w:rPr>
          <w:lang w:val="en-US"/>
        </w:rPr>
      </w:pPr>
      <w:r w:rsidRPr="00254436">
        <w:rPr>
          <w:lang w:val="en-US"/>
        </w:rPr>
        <w:t>modelBuider.Entity&lt;Partecipante</w:t>
      </w:r>
      <w:proofErr w:type="gramStart"/>
      <w:r w:rsidRPr="00254436">
        <w:rPr>
          <w:lang w:val="en-US"/>
        </w:rPr>
        <w:t>&gt;(</w:t>
      </w:r>
      <w:proofErr w:type="gramEnd"/>
      <w:r w:rsidRPr="00254436">
        <w:rPr>
          <w:lang w:val="en-US"/>
        </w:rPr>
        <w:t>).HasKey(k =&gt; k.ID);</w:t>
      </w:r>
    </w:p>
    <w:p w14:paraId="761757D8" w14:textId="7891EC08" w:rsidR="00254436" w:rsidRDefault="00254436" w:rsidP="005F7227">
      <w:pPr>
        <w:pStyle w:val="ListParagraph"/>
        <w:ind w:left="1080"/>
        <w:rPr>
          <w:lang w:val="en-US"/>
        </w:rPr>
      </w:pPr>
    </w:p>
    <w:p w14:paraId="1118E4C6" w14:textId="1FFC16D8" w:rsidR="00254436" w:rsidRDefault="00254436" w:rsidP="005F7227">
      <w:pPr>
        <w:pStyle w:val="ListParagraph"/>
        <w:ind w:left="1080"/>
        <w:rPr>
          <w:lang w:val="en-US"/>
        </w:rPr>
      </w:pPr>
      <w:r>
        <w:rPr>
          <w:lang w:val="en-US"/>
        </w:rPr>
        <w:t>FK:</w:t>
      </w:r>
    </w:p>
    <w:p w14:paraId="772D2C9D" w14:textId="77777777" w:rsidR="00254436" w:rsidRPr="00254436" w:rsidRDefault="00254436" w:rsidP="00254436">
      <w:pPr>
        <w:pStyle w:val="ListParagraph"/>
        <w:ind w:left="1080"/>
      </w:pPr>
      <w:r w:rsidRPr="00254436">
        <w:t>modelBuider.Entity&lt;Gita</w:t>
      </w:r>
      <w:proofErr w:type="gramStart"/>
      <w:r w:rsidRPr="00254436">
        <w:t>&gt;(</w:t>
      </w:r>
      <w:proofErr w:type="gramEnd"/>
      <w:r w:rsidRPr="00254436">
        <w:t>).HasOne(i =&gt; i.Itinerario)</w:t>
      </w:r>
    </w:p>
    <w:p w14:paraId="1B15778D" w14:textId="193BB7F5" w:rsidR="00254436" w:rsidRPr="00254436" w:rsidRDefault="00254436" w:rsidP="00254436">
      <w:pPr>
        <w:pStyle w:val="ListParagraph"/>
        <w:ind w:left="1080"/>
        <w:rPr>
          <w:lang w:val="en-US"/>
        </w:rPr>
      </w:pPr>
      <w:r w:rsidRPr="00254436">
        <w:t xml:space="preserve">                                      </w:t>
      </w:r>
      <w:r>
        <w:tab/>
      </w:r>
      <w:r w:rsidRPr="00254436">
        <w:t xml:space="preserve">  </w:t>
      </w:r>
      <w:proofErr w:type="gramStart"/>
      <w:r w:rsidRPr="00254436">
        <w:rPr>
          <w:lang w:val="en-US"/>
        </w:rPr>
        <w:t>.WithMany</w:t>
      </w:r>
      <w:proofErr w:type="gramEnd"/>
      <w:r w:rsidRPr="00254436">
        <w:rPr>
          <w:lang w:val="en-US"/>
        </w:rPr>
        <w:t>(g =&gt; g.Gite)</w:t>
      </w:r>
    </w:p>
    <w:p w14:paraId="21982115" w14:textId="73632537" w:rsidR="00254436" w:rsidRDefault="00254436" w:rsidP="00254436">
      <w:pPr>
        <w:pStyle w:val="ListParagraph"/>
        <w:ind w:left="1080"/>
        <w:rPr>
          <w:lang w:val="en-US"/>
        </w:rPr>
      </w:pPr>
      <w:r w:rsidRPr="00254436"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 w:rsidRPr="00254436">
        <w:rPr>
          <w:lang w:val="en-US"/>
        </w:rPr>
        <w:t xml:space="preserve"> </w:t>
      </w:r>
      <w:proofErr w:type="gramStart"/>
      <w:r w:rsidRPr="00254436">
        <w:rPr>
          <w:lang w:val="en-US"/>
        </w:rPr>
        <w:t>.HasForeignKey</w:t>
      </w:r>
      <w:proofErr w:type="gramEnd"/>
      <w:r w:rsidRPr="00254436">
        <w:rPr>
          <w:lang w:val="en-US"/>
        </w:rPr>
        <w:t>(i =&gt; i.ItinerarioID);</w:t>
      </w:r>
    </w:p>
    <w:p w14:paraId="3D97B0E8" w14:textId="77777777" w:rsidR="00254436" w:rsidRDefault="00254436" w:rsidP="00254436">
      <w:pPr>
        <w:pStyle w:val="ListParagraph"/>
        <w:ind w:left="1080"/>
        <w:rPr>
          <w:lang w:val="en-US"/>
        </w:rPr>
      </w:pPr>
    </w:p>
    <w:p w14:paraId="718D4426" w14:textId="1007E646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299E252A" w14:textId="77777777" w:rsidR="00F36ADB" w:rsidRDefault="00F36ADB" w:rsidP="00F36ADB">
      <w:pPr>
        <w:spacing w:line="240" w:lineRule="auto"/>
        <w:ind w:left="1080"/>
        <w:rPr>
          <w:lang w:val="it-IT"/>
        </w:rPr>
      </w:pPr>
      <w:r>
        <w:rPr>
          <w:lang w:val="it-IT"/>
        </w:rPr>
        <w:t>Le Migrations servono in caso di modifiche al modello di riflettere sul database.</w:t>
      </w:r>
    </w:p>
    <w:p w14:paraId="4F73C130" w14:textId="77777777" w:rsidR="00F36ADB" w:rsidRDefault="00F36ADB" w:rsidP="00F36ADB">
      <w:pPr>
        <w:spacing w:line="240" w:lineRule="auto"/>
        <w:ind w:left="1080"/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una nuova tipologia di inizializzazione del database dal EF 4.3.</w:t>
      </w:r>
    </w:p>
    <w:p w14:paraId="0B09246C" w14:textId="77777777" w:rsidR="00F36ADB" w:rsidRDefault="00F36ADB" w:rsidP="00F36ADB">
      <w:pPr>
        <w:spacing w:line="240" w:lineRule="auto"/>
        <w:ind w:left="1080"/>
        <w:rPr>
          <w:lang w:val="it-IT"/>
        </w:rPr>
      </w:pPr>
      <w:r>
        <w:rPr>
          <w:lang w:val="it-IT"/>
        </w:rPr>
        <w:t>Utile in caso di database già esistente e non si perdono le eventuali stored procedures, trigger ecc.</w:t>
      </w:r>
    </w:p>
    <w:p w14:paraId="44C54C17" w14:textId="77777777" w:rsidR="00653350" w:rsidRDefault="00F36ADB" w:rsidP="00F36ADB">
      <w:pPr>
        <w:spacing w:line="240" w:lineRule="auto"/>
        <w:ind w:left="1080"/>
        <w:rPr>
          <w:lang w:val="it-IT"/>
        </w:rPr>
      </w:pPr>
      <w:r>
        <w:rPr>
          <w:lang w:val="it-IT"/>
        </w:rPr>
        <w:t>Le migrazioni sono di due tipi: automatiche (poco invasive) e manuali o code-based, che richiedono un intervento specifico sul database.</w:t>
      </w:r>
    </w:p>
    <w:p w14:paraId="3885E9BD" w14:textId="77777777" w:rsidR="00653350" w:rsidRDefault="00653350" w:rsidP="00F36ADB">
      <w:pPr>
        <w:spacing w:line="240" w:lineRule="auto"/>
        <w:ind w:left="1080"/>
        <w:rPr>
          <w:lang w:val="it-IT"/>
        </w:rPr>
      </w:pPr>
    </w:p>
    <w:p w14:paraId="5CC242AD" w14:textId="77777777" w:rsidR="00653350" w:rsidRDefault="00653350" w:rsidP="00F36ADB">
      <w:pPr>
        <w:spacing w:line="240" w:lineRule="auto"/>
        <w:ind w:left="1080"/>
        <w:rPr>
          <w:lang w:val="it-IT"/>
        </w:rPr>
      </w:pPr>
      <w:r>
        <w:rPr>
          <w:lang w:val="it-IT"/>
        </w:rPr>
        <w:t>Con le migrazioni automatiche bisogna avviare un comando dalla Package Manager Console per abilitare le migrazioni. In questo caso se il comando ha successo, allora verrà creato il file /Migrations/Cofigurations.cs che rappresenta la nuova strategia di inizializzazione.</w:t>
      </w:r>
    </w:p>
    <w:p w14:paraId="6DA544EE" w14:textId="77777777" w:rsidR="00653350" w:rsidRDefault="00653350" w:rsidP="00F36ADB">
      <w:pPr>
        <w:spacing w:line="240" w:lineRule="auto"/>
        <w:ind w:left="1080"/>
        <w:rPr>
          <w:lang w:val="it-IT"/>
        </w:rPr>
      </w:pPr>
      <w:r>
        <w:rPr>
          <w:lang w:val="it-IT"/>
        </w:rPr>
        <w:t>Le migrazioni code-based sono utili quando siamo in produzione e lo stato del database è già definito e vogliamo più controllo sulle modifiche automatiche.</w:t>
      </w:r>
    </w:p>
    <w:p w14:paraId="41A5DC1E" w14:textId="77777777" w:rsidR="00653350" w:rsidRDefault="00653350" w:rsidP="00F36ADB">
      <w:pPr>
        <w:spacing w:line="240" w:lineRule="auto"/>
        <w:ind w:left="1080"/>
        <w:rPr>
          <w:lang w:val="it-IT"/>
        </w:rPr>
      </w:pPr>
      <w:r>
        <w:rPr>
          <w:lang w:val="it-IT"/>
        </w:rPr>
        <w:t xml:space="preserve">Per la migrazione code-based servono due comandi dalla console che sono Add-Migrations con la Migration name che crea una nuova classe con tutte le modifiche rispetto allo stato procedente </w:t>
      </w:r>
      <w:proofErr w:type="gramStart"/>
      <w:r>
        <w:rPr>
          <w:lang w:val="it-IT"/>
        </w:rPr>
        <w:t>della database</w:t>
      </w:r>
      <w:proofErr w:type="gramEnd"/>
      <w:r>
        <w:rPr>
          <w:lang w:val="it-IT"/>
        </w:rPr>
        <w:t xml:space="preserve"> e Update-Database che aggiorna il database con il modello. Esiste anche la possibilità di fare il rolleback di una modifica con Update-Database-TergetMigration</w:t>
      </w:r>
      <w:proofErr w:type="gramStart"/>
      <w:r>
        <w:rPr>
          <w:lang w:val="it-IT"/>
        </w:rPr>
        <w:t>:”Migration</w:t>
      </w:r>
      <w:proofErr w:type="gramEnd"/>
      <w:r>
        <w:rPr>
          <w:lang w:val="it-IT"/>
        </w:rPr>
        <w:t xml:space="preserve"> name”.</w:t>
      </w:r>
    </w:p>
    <w:p w14:paraId="6C17732D" w14:textId="7D0B5618" w:rsidR="00E64138" w:rsidRDefault="00653350" w:rsidP="00F36ADB">
      <w:pPr>
        <w:spacing w:line="240" w:lineRule="auto"/>
        <w:ind w:left="1080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>
        <w:rPr>
          <w:lang w:val="it-IT"/>
        </w:rPr>
        <w:t>Con la code-based viene creato un nuovo file per ogni migrazione.</w:t>
      </w:r>
      <w:r w:rsidR="00E64138"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L'applicazione deve consentire di gestire i clienti dell'assicurazione. </w:t>
      </w:r>
      <w:proofErr w:type="gramStart"/>
      <w:r w:rsidRPr="00387CFF">
        <w:rPr>
          <w:rFonts w:cstheme="minorHAnsi"/>
          <w:sz w:val="20"/>
          <w:szCs w:val="20"/>
        </w:rPr>
        <w:t>In particolare</w:t>
      </w:r>
      <w:proofErr w:type="gramEnd"/>
      <w:r w:rsidRPr="00387CFF">
        <w:rPr>
          <w:rFonts w:cstheme="minorHAnsi"/>
          <w:sz w:val="20"/>
          <w:szCs w:val="20"/>
        </w:rPr>
        <w:t xml:space="preserve">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(rcauto,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Stampare i dati delle polizze presenti a db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Fluent</w:t>
      </w:r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1952" w14:textId="77777777" w:rsidR="0033036E" w:rsidRDefault="0033036E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AA14532" w14:textId="77777777" w:rsidR="0033036E" w:rsidRDefault="0033036E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2648" w14:textId="77777777" w:rsidR="0033036E" w:rsidRDefault="0033036E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B3BB806" w14:textId="77777777" w:rsidR="0033036E" w:rsidRDefault="0033036E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54436"/>
    <w:rsid w:val="00261529"/>
    <w:rsid w:val="00270C3F"/>
    <w:rsid w:val="002733D1"/>
    <w:rsid w:val="002825D6"/>
    <w:rsid w:val="002A0BCF"/>
    <w:rsid w:val="002B0244"/>
    <w:rsid w:val="002B51AD"/>
    <w:rsid w:val="002E683C"/>
    <w:rsid w:val="002E7C28"/>
    <w:rsid w:val="002F2AFA"/>
    <w:rsid w:val="00315CD3"/>
    <w:rsid w:val="0033036E"/>
    <w:rsid w:val="003444B6"/>
    <w:rsid w:val="00347AB7"/>
    <w:rsid w:val="00356CAC"/>
    <w:rsid w:val="0036481C"/>
    <w:rsid w:val="00387CFF"/>
    <w:rsid w:val="0039208B"/>
    <w:rsid w:val="003A0670"/>
    <w:rsid w:val="003A4A56"/>
    <w:rsid w:val="003D7282"/>
    <w:rsid w:val="003E162F"/>
    <w:rsid w:val="003E30EA"/>
    <w:rsid w:val="004254F0"/>
    <w:rsid w:val="00430700"/>
    <w:rsid w:val="00441717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D0185"/>
    <w:rsid w:val="004D77FA"/>
    <w:rsid w:val="0053305A"/>
    <w:rsid w:val="00547F36"/>
    <w:rsid w:val="005645F9"/>
    <w:rsid w:val="005808D9"/>
    <w:rsid w:val="00594D1C"/>
    <w:rsid w:val="005A2070"/>
    <w:rsid w:val="005F014D"/>
    <w:rsid w:val="005F0659"/>
    <w:rsid w:val="005F7227"/>
    <w:rsid w:val="0062218C"/>
    <w:rsid w:val="006234C7"/>
    <w:rsid w:val="00627277"/>
    <w:rsid w:val="00630A99"/>
    <w:rsid w:val="00646C29"/>
    <w:rsid w:val="00653350"/>
    <w:rsid w:val="006A5B48"/>
    <w:rsid w:val="006E15A5"/>
    <w:rsid w:val="006E2140"/>
    <w:rsid w:val="006E3EC5"/>
    <w:rsid w:val="006E4539"/>
    <w:rsid w:val="006E7CC3"/>
    <w:rsid w:val="006F4A3F"/>
    <w:rsid w:val="0072454E"/>
    <w:rsid w:val="007264FF"/>
    <w:rsid w:val="00731D2B"/>
    <w:rsid w:val="00781E48"/>
    <w:rsid w:val="0078731A"/>
    <w:rsid w:val="007913B5"/>
    <w:rsid w:val="00796D72"/>
    <w:rsid w:val="007B1791"/>
    <w:rsid w:val="007B399D"/>
    <w:rsid w:val="007C00E4"/>
    <w:rsid w:val="007E3CB3"/>
    <w:rsid w:val="00803B30"/>
    <w:rsid w:val="008120C2"/>
    <w:rsid w:val="008130B1"/>
    <w:rsid w:val="008353A9"/>
    <w:rsid w:val="008410E0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A15EB"/>
    <w:rsid w:val="009D56A8"/>
    <w:rsid w:val="009E2BE0"/>
    <w:rsid w:val="00A1545F"/>
    <w:rsid w:val="00A360C5"/>
    <w:rsid w:val="00A510E2"/>
    <w:rsid w:val="00A9761D"/>
    <w:rsid w:val="00AB48C0"/>
    <w:rsid w:val="00B03500"/>
    <w:rsid w:val="00B142D7"/>
    <w:rsid w:val="00B219E6"/>
    <w:rsid w:val="00B41B1D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FBE"/>
    <w:rsid w:val="00CE7394"/>
    <w:rsid w:val="00D20C89"/>
    <w:rsid w:val="00D245F5"/>
    <w:rsid w:val="00D26666"/>
    <w:rsid w:val="00D40B1D"/>
    <w:rsid w:val="00D75732"/>
    <w:rsid w:val="00D8241B"/>
    <w:rsid w:val="00D96C9C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6F54"/>
    <w:rsid w:val="00F36ADB"/>
    <w:rsid w:val="00F60AF1"/>
    <w:rsid w:val="00F75539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759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Larisa B. Antonica (c)</cp:lastModifiedBy>
  <cp:revision>60</cp:revision>
  <cp:lastPrinted>2004-01-22T16:32:00Z</cp:lastPrinted>
  <dcterms:created xsi:type="dcterms:W3CDTF">2020-11-06T14:31:00Z</dcterms:created>
  <dcterms:modified xsi:type="dcterms:W3CDTF">2021-06-25T10:51:00Z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